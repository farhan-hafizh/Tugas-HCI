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75AE" w14:textId="77777777" w:rsidR="002C6899" w:rsidRPr="00CA7BA1" w:rsidRDefault="002C6899" w:rsidP="002C6899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43250C80" w14:textId="5FA781E8" w:rsidR="0041501F" w:rsidRPr="00212F2F" w:rsidRDefault="002C6899" w:rsidP="002C6899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0D999DB0" w:rsidR="0041501F" w:rsidRDefault="008E730D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E730D">
              <w:rPr>
                <w:rFonts w:ascii="Arial" w:hAnsi="Arial" w:cs="Arial"/>
                <w:b/>
                <w:sz w:val="20"/>
              </w:rPr>
              <w:t>E212-COMP6176-FS02-00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25E9F3CD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D3DEE0D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BE22D95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6EFB8431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420B4E8D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46D14FB6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6EBE6CF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3029069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46AAD44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B85C81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365B2381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16DE853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0769789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0A0455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924F36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AF5B4A4" w14:textId="77777777" w:rsidR="00927D0B" w:rsidRDefault="00927D0B" w:rsidP="00927D0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7F1FD23D" w14:textId="77777777" w:rsidR="00927D0B" w:rsidRDefault="00927D0B" w:rsidP="00927D0B">
      <w:pPr>
        <w:numPr>
          <w:ilvl w:val="0"/>
          <w:numId w:val="2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02D16620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64785C2" w14:textId="77777777" w:rsidR="00927D0B" w:rsidRDefault="00927D0B" w:rsidP="00927D0B">
      <w:pPr>
        <w:spacing w:line="360" w:lineRule="auto"/>
        <w:ind w:left="360" w:hanging="360"/>
      </w:pPr>
    </w:p>
    <w:p w14:paraId="70E33CCA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8A01601" w14:textId="77777777" w:rsidR="00927D0B" w:rsidRDefault="00927D0B" w:rsidP="00927D0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107911B0" w14:textId="77777777" w:rsidR="00927D0B" w:rsidRDefault="00927D0B" w:rsidP="00927D0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FA840F1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FD98F46" w14:textId="6B94141D" w:rsidR="00927D0B" w:rsidRDefault="00927D0B" w:rsidP="00927D0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2AD47B79" w14:textId="77777777" w:rsidR="00927D0B" w:rsidRDefault="00927D0B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E4CD5D8" w14:textId="5FDCBCA5" w:rsidR="004875D4" w:rsidRPr="004875D4" w:rsidRDefault="004875D4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proofErr w:type="spellStart"/>
      <w:r w:rsidRPr="004875D4">
        <w:rPr>
          <w:lang w:val="id-ID" w:eastAsia="x-none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>Marking percentage for this subject is described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372F6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72F6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6B12F32A" w14:textId="77777777" w:rsidR="004875D4" w:rsidRPr="00571235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Software will be used in this subject are described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465EA8A0" w:rsidR="004875D4" w:rsidRPr="00644F9A" w:rsidRDefault="004875D4" w:rsidP="00C201AB">
            <w:r w:rsidRPr="00644F9A">
              <w:t>Adobe Photoshop CC 20</w:t>
            </w:r>
            <w:r w:rsidR="00B27A8F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175B83D6" w:rsidR="004875D4" w:rsidRPr="00846160" w:rsidRDefault="004875D4" w:rsidP="00C201AB">
            <w:r>
              <w:t>jQuery 3</w:t>
            </w:r>
            <w:r w:rsidR="00C25520">
              <w:t>.5.1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9591C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File extensions should be included in assignment and project collection for this subject are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36F04644" w:rsidR="005D6FA6" w:rsidRDefault="00AD068E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Frawlsalla</w:t>
      </w:r>
      <w:proofErr w:type="spellEnd"/>
    </w:p>
    <w:p w14:paraId="6AEBF8B8" w14:textId="7F5C7C0D" w:rsidR="005D6FA6" w:rsidRDefault="003B3561" w:rsidP="005D6FA6">
      <w:pPr>
        <w:spacing w:line="360" w:lineRule="auto"/>
        <w:ind w:firstLine="720"/>
        <w:jc w:val="both"/>
      </w:pPr>
      <w:proofErr w:type="spellStart"/>
      <w:r>
        <w:rPr>
          <w:b/>
        </w:rPr>
        <w:t>Frawlsalla</w:t>
      </w:r>
      <w:proofErr w:type="spellEnd"/>
      <w:r w:rsidR="005D6FA6">
        <w:t xml:space="preserve"> is a </w:t>
      </w:r>
      <w:r w:rsidR="00AB242B">
        <w:t xml:space="preserve">famous </w:t>
      </w:r>
      <w:proofErr w:type="gramStart"/>
      <w:r>
        <w:t>platform based</w:t>
      </w:r>
      <w:proofErr w:type="gramEnd"/>
      <w:r>
        <w:t xml:space="preserve"> fighting game that has thousands of active player scatter all around the world.</w:t>
      </w:r>
      <w:r w:rsidR="00ED7EE6">
        <w:t xml:space="preserve"> </w:t>
      </w:r>
    </w:p>
    <w:p w14:paraId="38E921AD" w14:textId="512552F4" w:rsidR="005D6FA6" w:rsidRDefault="00B17677" w:rsidP="005D6FA6">
      <w:pPr>
        <w:spacing w:line="360" w:lineRule="auto"/>
        <w:ind w:firstLine="720"/>
        <w:jc w:val="both"/>
      </w:pPr>
      <w:r>
        <w:t>With</w:t>
      </w:r>
      <w:r w:rsidR="005D6FA6">
        <w:t xml:space="preserve"> the growth of information technology, </w:t>
      </w:r>
      <w:proofErr w:type="spellStart"/>
      <w:r w:rsidR="003B3561">
        <w:rPr>
          <w:b/>
        </w:rPr>
        <w:t>Frawlsalla</w:t>
      </w:r>
      <w:proofErr w:type="spellEnd"/>
      <w:r w:rsidR="008037DF">
        <w:t xml:space="preserve"> </w:t>
      </w:r>
      <w:r w:rsidR="005D6FA6">
        <w:t>plans to</w:t>
      </w:r>
      <w:r w:rsidR="007A260E">
        <w:t xml:space="preserve"> dive into the world of </w:t>
      </w:r>
      <w:r w:rsidR="003B3561">
        <w:t>the internet</w:t>
      </w:r>
      <w:r w:rsidR="007A260E">
        <w:t xml:space="preserve">. First, </w:t>
      </w:r>
      <w:proofErr w:type="spellStart"/>
      <w:r w:rsidR="003B3561">
        <w:rPr>
          <w:b/>
        </w:rPr>
        <w:t>Frawlsalla</w:t>
      </w:r>
      <w:proofErr w:type="spellEnd"/>
      <w:r w:rsidR="007A260E">
        <w:t xml:space="preserve"> must</w:t>
      </w:r>
      <w:r w:rsidR="005D6FA6">
        <w:t xml:space="preserve"> create </w:t>
      </w:r>
      <w:r>
        <w:t xml:space="preserve">a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 that </w:t>
      </w:r>
      <w:r w:rsidR="003B3561">
        <w:t>could help them promotes their game</w:t>
      </w:r>
      <w:r w:rsidR="005D6FA6">
        <w:t>. With this website</w:t>
      </w:r>
      <w:r>
        <w:t>'s</w:t>
      </w:r>
      <w:r w:rsidR="005D6FA6">
        <w:t xml:space="preserve"> existence, </w:t>
      </w:r>
      <w:proofErr w:type="spellStart"/>
      <w:r w:rsidR="003B3561">
        <w:rPr>
          <w:b/>
        </w:rPr>
        <w:t>Frawlsalla</w:t>
      </w:r>
      <w:proofErr w:type="spellEnd"/>
      <w:r w:rsidR="00504508">
        <w:t xml:space="preserve"> </w:t>
      </w:r>
      <w:r w:rsidR="005D6FA6">
        <w:t xml:space="preserve">hopes they can </w:t>
      </w:r>
      <w:r w:rsidR="003B3561">
        <w:t>reach more gamers and gain more popularity in the gaming world</w:t>
      </w:r>
      <w:r w:rsidR="005D6FA6">
        <w:t xml:space="preserve">. </w:t>
      </w:r>
      <w:proofErr w:type="spellStart"/>
      <w:r w:rsidR="003B3561">
        <w:rPr>
          <w:b/>
        </w:rPr>
        <w:t>Frawlsalla</w:t>
      </w:r>
      <w:proofErr w:type="spellEnd"/>
      <w:r w:rsidR="00504508">
        <w:t xml:space="preserve"> </w:t>
      </w:r>
      <w:r w:rsidR="005D6FA6">
        <w:t xml:space="preserve">entrust you as a web designer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. </w:t>
      </w:r>
    </w:p>
    <w:p w14:paraId="7588133D" w14:textId="77777777" w:rsidR="000857CA" w:rsidRDefault="000857CA" w:rsidP="005D6FA6">
      <w:pPr>
        <w:spacing w:line="360" w:lineRule="auto"/>
        <w:jc w:val="both"/>
      </w:pPr>
    </w:p>
    <w:p w14:paraId="25902288" w14:textId="5DC1F95B" w:rsidR="005D6FA6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proofErr w:type="spellStart"/>
      <w:r w:rsidR="003B3561">
        <w:rPr>
          <w:b/>
        </w:rPr>
        <w:t>Frawlsalla</w:t>
      </w:r>
      <w:proofErr w:type="spellEnd"/>
      <w:r w:rsidR="00303A70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5220DCE5" w:rsidR="005D6FA6" w:rsidRDefault="003B3561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Frawlsalla</w:t>
      </w:r>
      <w:proofErr w:type="spellEnd"/>
      <w:r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</w:t>
      </w:r>
      <w:r>
        <w:t>the genre of fighting games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</w:t>
      </w:r>
      <w:r>
        <w:rPr>
          <w:b/>
        </w:rPr>
        <w:t>C 2020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242859E2" w14:textId="77777777" w:rsidR="000857CA" w:rsidRPr="000857CA" w:rsidRDefault="000857CA" w:rsidP="000857CA">
      <w:pPr>
        <w:pStyle w:val="ListParagraph"/>
        <w:spacing w:line="360" w:lineRule="auto"/>
        <w:ind w:left="284"/>
        <w:jc w:val="both"/>
      </w:pPr>
    </w:p>
    <w:p w14:paraId="1F25A78C" w14:textId="0056FCAE" w:rsidR="005D6FA6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Frawlsalla</w:t>
      </w:r>
      <w:proofErr w:type="spellEnd"/>
      <w:r>
        <w:t xml:space="preserve"> </w:t>
      </w:r>
      <w:r w:rsidR="005D6FA6">
        <w:t xml:space="preserve">wants you to design the </w:t>
      </w:r>
      <w:r w:rsidR="005D6FA6">
        <w:rPr>
          <w:b/>
        </w:rPr>
        <w:t>blueprint</w:t>
      </w:r>
      <w:r w:rsidR="005D6FA6">
        <w:t xml:space="preserve"> of your </w:t>
      </w:r>
      <w:r w:rsidR="005D6FA6">
        <w:rPr>
          <w:b/>
        </w:rPr>
        <w:t>homepage</w:t>
      </w:r>
      <w:r w:rsidR="005D6FA6">
        <w:t xml:space="preserve"> </w:t>
      </w:r>
      <w:r w:rsidR="00F2008B">
        <w:t>before making</w:t>
      </w:r>
      <w:r w:rsidR="005D6FA6">
        <w:t xml:space="preserve"> the HTML files. The </w:t>
      </w:r>
      <w:r w:rsidR="005D6FA6">
        <w:rPr>
          <w:b/>
        </w:rPr>
        <w:t>blueprint</w:t>
      </w:r>
      <w:r w:rsidR="005D6FA6">
        <w:t xml:space="preserve">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</w:t>
      </w:r>
      <w:r>
        <w:rPr>
          <w:b/>
        </w:rPr>
        <w:t>C 2020</w:t>
      </w:r>
      <w:r w:rsidR="005D6FA6">
        <w:t xml:space="preserve">. Ensure the </w:t>
      </w:r>
      <w:r w:rsidR="005D6FA6">
        <w:rPr>
          <w:b/>
        </w:rPr>
        <w:t>blueprint</w:t>
      </w:r>
      <w:r w:rsidR="005D6FA6">
        <w:t xml:space="preserve"> that you create</w:t>
      </w:r>
      <w:r w:rsidR="00F2008B">
        <w:t>d</w:t>
      </w:r>
      <w:r w:rsidR="005D6FA6">
        <w:t xml:space="preserve"> </w:t>
      </w:r>
      <w:r w:rsidR="00B17677">
        <w:t>is</w:t>
      </w:r>
      <w:r w:rsidR="005D6FA6">
        <w:t xml:space="preserve"> the exact same with the website that you will make later. The </w:t>
      </w:r>
      <w:r w:rsidR="005D6FA6">
        <w:rPr>
          <w:b/>
        </w:rPr>
        <w:t xml:space="preserve">homepage blueprint </w:t>
      </w:r>
      <w:r w:rsidR="005D6FA6">
        <w:t xml:space="preserve">will contain </w:t>
      </w:r>
      <w:r w:rsidR="005D6FA6">
        <w:rPr>
          <w:b/>
        </w:rPr>
        <w:t>header</w:t>
      </w:r>
      <w:r w:rsidR="005D6FA6">
        <w:t xml:space="preserve">, </w:t>
      </w:r>
      <w:r w:rsidR="005D6FA6">
        <w:rPr>
          <w:b/>
        </w:rPr>
        <w:t>navigation</w:t>
      </w:r>
      <w:r w:rsidR="005D6FA6">
        <w:t xml:space="preserve">, </w:t>
      </w:r>
      <w:r w:rsidR="005D6FA6">
        <w:rPr>
          <w:b/>
        </w:rPr>
        <w:t>content</w:t>
      </w:r>
      <w:r w:rsidR="00B17677">
        <w:rPr>
          <w:b/>
        </w:rPr>
        <w:t>,</w:t>
      </w:r>
      <w:r w:rsidR="005D6FA6">
        <w:t xml:space="preserve"> and </w:t>
      </w:r>
      <w:r w:rsidR="005D6FA6">
        <w:rPr>
          <w:b/>
        </w:rPr>
        <w:t>footer</w:t>
      </w:r>
      <w:r w:rsidR="005D6FA6">
        <w:t xml:space="preserve"> as its structure.</w:t>
      </w:r>
    </w:p>
    <w:p w14:paraId="7A412CF3" w14:textId="77777777" w:rsidR="000857CA" w:rsidRPr="000857CA" w:rsidRDefault="000857CA" w:rsidP="000857CA">
      <w:pPr>
        <w:pStyle w:val="ListParagraph"/>
        <w:spacing w:line="360" w:lineRule="auto"/>
        <w:ind w:left="284"/>
        <w:jc w:val="both"/>
      </w:pPr>
    </w:p>
    <w:p w14:paraId="52C54A3A" w14:textId="3B0CEF32" w:rsidR="005D6FA6" w:rsidRPr="00624BAD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Frawlsalla</w:t>
      </w:r>
      <w:proofErr w:type="spellEnd"/>
      <w:r>
        <w:t xml:space="preserve"> </w:t>
      </w:r>
      <w:r w:rsidR="005D6FA6">
        <w:t xml:space="preserve">wants </w:t>
      </w:r>
      <w:r w:rsidR="00B17677">
        <w:t>its</w:t>
      </w:r>
      <w:r w:rsidR="005D6FA6">
        <w:t xml:space="preserve"> website </w:t>
      </w:r>
      <w:r w:rsidR="00B17677">
        <w:t xml:space="preserve">to </w:t>
      </w:r>
      <w:r w:rsidR="005D6FA6">
        <w:t xml:space="preserve">provide </w:t>
      </w:r>
      <w:r w:rsidR="005D6FA6">
        <w:rPr>
          <w:b/>
        </w:rPr>
        <w:t>information</w:t>
      </w:r>
      <w:r w:rsidR="005D6FA6">
        <w:t xml:space="preserve"> </w:t>
      </w:r>
      <w:r>
        <w:t xml:space="preserve">about their game such as their </w:t>
      </w:r>
      <w:r>
        <w:rPr>
          <w:b/>
          <w:bCs/>
        </w:rPr>
        <w:t>gameplay screenshot</w:t>
      </w:r>
      <w:r>
        <w:t>,</w:t>
      </w:r>
      <w:r>
        <w:rPr>
          <w:b/>
          <w:bCs/>
        </w:rPr>
        <w:t xml:space="preserve"> events</w:t>
      </w:r>
      <w:r>
        <w:t xml:space="preserve">, </w:t>
      </w:r>
      <w:proofErr w:type="gramStart"/>
      <w:r>
        <w:rPr>
          <w:b/>
          <w:bCs/>
        </w:rPr>
        <w:t>characters</w:t>
      </w:r>
      <w:proofErr w:type="gramEnd"/>
      <w:r>
        <w:t xml:space="preserve"> and other useful info</w:t>
      </w:r>
      <w:r w:rsidR="00C26E39">
        <w:rPr>
          <w:b/>
        </w:rPr>
        <w:t>.</w:t>
      </w:r>
    </w:p>
    <w:p w14:paraId="3DA4CED1" w14:textId="77777777" w:rsidR="000857CA" w:rsidRPr="000857CA" w:rsidRDefault="000857CA" w:rsidP="000857CA">
      <w:pPr>
        <w:pStyle w:val="ListParagraph"/>
        <w:spacing w:line="360" w:lineRule="auto"/>
        <w:ind w:left="284"/>
        <w:jc w:val="both"/>
      </w:pPr>
    </w:p>
    <w:p w14:paraId="02E202F7" w14:textId="316653AD" w:rsidR="005D6FA6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Frawlsalla</w:t>
      </w:r>
      <w:proofErr w:type="spellEnd"/>
      <w:r>
        <w:t xml:space="preserve">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</w:t>
      </w:r>
      <w:proofErr w:type="gramStart"/>
      <w:r w:rsidR="009448E8">
        <w:t>and also</w:t>
      </w:r>
      <w:proofErr w:type="gramEnd"/>
      <w:r w:rsidR="009448E8">
        <w:t xml:space="preserve">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 xml:space="preserve">a </w:t>
      </w:r>
      <w:r w:rsidR="005D6FA6">
        <w:t xml:space="preserve">mobile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5D6FA6">
        <w:t xml:space="preserve"> </w:t>
      </w:r>
      <w:r w:rsidR="007B2D7E">
        <w:rPr>
          <w:b/>
        </w:rPr>
        <w:t>8</w:t>
      </w:r>
      <w:r w:rsidR="005D6FA6">
        <w:rPr>
          <w:b/>
        </w:rPr>
        <w:t>00px</w:t>
      </w:r>
      <w:r w:rsidR="005D6FA6">
        <w:t xml:space="preserve"> screen.</w:t>
      </w:r>
      <w:r w:rsidR="005D6FA6">
        <w:rPr>
          <w:b/>
        </w:rPr>
        <w:t xml:space="preserve"> </w:t>
      </w:r>
    </w:p>
    <w:p w14:paraId="4CCBB11C" w14:textId="3D564C93" w:rsidR="000857CA" w:rsidRDefault="000857CA" w:rsidP="000857CA">
      <w:pPr>
        <w:pStyle w:val="ListParagraph"/>
        <w:spacing w:line="360" w:lineRule="auto"/>
        <w:ind w:left="284"/>
        <w:jc w:val="both"/>
      </w:pPr>
    </w:p>
    <w:p w14:paraId="32C46F3B" w14:textId="34EBFD61" w:rsidR="000857CA" w:rsidRDefault="000857CA" w:rsidP="000857CA">
      <w:pPr>
        <w:pStyle w:val="ListParagraph"/>
        <w:spacing w:line="360" w:lineRule="auto"/>
        <w:ind w:left="284"/>
        <w:jc w:val="both"/>
      </w:pPr>
    </w:p>
    <w:p w14:paraId="5C644F00" w14:textId="0F3787E6" w:rsidR="000857CA" w:rsidRDefault="000857CA" w:rsidP="000857CA">
      <w:pPr>
        <w:pStyle w:val="ListParagraph"/>
        <w:spacing w:line="360" w:lineRule="auto"/>
        <w:ind w:left="284"/>
        <w:jc w:val="both"/>
      </w:pPr>
    </w:p>
    <w:p w14:paraId="60652E50" w14:textId="24AE8FE7" w:rsidR="000857CA" w:rsidRDefault="000857CA" w:rsidP="000857CA">
      <w:pPr>
        <w:pStyle w:val="ListParagraph"/>
        <w:spacing w:line="360" w:lineRule="auto"/>
        <w:ind w:left="284"/>
        <w:jc w:val="both"/>
      </w:pPr>
    </w:p>
    <w:p w14:paraId="57D3466A" w14:textId="5F4144DF" w:rsidR="000857CA" w:rsidRDefault="000857CA" w:rsidP="000857CA">
      <w:pPr>
        <w:pStyle w:val="ListParagraph"/>
        <w:spacing w:line="360" w:lineRule="auto"/>
        <w:ind w:left="284"/>
        <w:jc w:val="both"/>
      </w:pPr>
    </w:p>
    <w:p w14:paraId="65FBFC38" w14:textId="77777777" w:rsidR="000857CA" w:rsidRDefault="000857CA" w:rsidP="000857CA">
      <w:pPr>
        <w:pStyle w:val="ListParagraph"/>
        <w:spacing w:line="360" w:lineRule="auto"/>
        <w:ind w:left="284"/>
        <w:jc w:val="both"/>
      </w:pPr>
    </w:p>
    <w:p w14:paraId="33986D9C" w14:textId="769EFFE3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lastRenderedPageBreak/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1D16D0">
        <w:rPr>
          <w:b/>
        </w:rPr>
        <w:t>Screenshots</w:t>
      </w:r>
      <w:r w:rsidR="00B30060">
        <w:t xml:space="preserve">, </w:t>
      </w:r>
      <w:r w:rsidR="001D16D0">
        <w:rPr>
          <w:b/>
        </w:rPr>
        <w:t>Events</w:t>
      </w:r>
      <w:r w:rsidR="00B30060">
        <w:t xml:space="preserve">, </w:t>
      </w:r>
      <w:r w:rsidR="001D16D0">
        <w:rPr>
          <w:b/>
        </w:rPr>
        <w:t>Characters</w:t>
      </w:r>
      <w:r w:rsidR="001D16D0">
        <w:t xml:space="preserve"> and</w:t>
      </w:r>
      <w:r w:rsidR="00B30060">
        <w:t xml:space="preserve"> </w:t>
      </w:r>
      <w:r w:rsidR="001D16D0">
        <w:rPr>
          <w:b/>
        </w:rPr>
        <w:t>Play Now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>. 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670CCBD" w14:textId="0B69DB0E" w:rsidR="005D6FA6" w:rsidRDefault="00624BAD" w:rsidP="00821B27">
      <w:pPr>
        <w:pStyle w:val="ListParagraph"/>
        <w:spacing w:line="360" w:lineRule="auto"/>
        <w:ind w:left="567" w:firstLine="283"/>
        <w:jc w:val="both"/>
      </w:pPr>
      <w:proofErr w:type="spellStart"/>
      <w:r>
        <w:rPr>
          <w:b/>
        </w:rPr>
        <w:t>Frawlsalla</w:t>
      </w:r>
      <w:proofErr w:type="spellEnd"/>
      <w:r>
        <w:t xml:space="preserve"> </w:t>
      </w:r>
      <w:r w:rsidR="005D6FA6">
        <w:t>wants this page</w:t>
      </w:r>
      <w:r w:rsidR="00F2008B">
        <w:t xml:space="preserve"> to</w:t>
      </w:r>
      <w:r w:rsidR="005D6FA6">
        <w:t xml:space="preserve"> </w:t>
      </w:r>
      <w:r w:rsidR="00D22C36">
        <w:t xml:space="preserve">provide some basic information about the game and </w:t>
      </w:r>
      <w:proofErr w:type="gramStart"/>
      <w:r w:rsidR="00D22C36">
        <w:t>it’s</w:t>
      </w:r>
      <w:proofErr w:type="gramEnd"/>
      <w:r w:rsidR="00D22C36">
        <w:t xml:space="preserve"> features. This page also shows the </w:t>
      </w:r>
      <w:r w:rsidR="00D22C36">
        <w:rPr>
          <w:b/>
        </w:rPr>
        <w:t xml:space="preserve">highlight of </w:t>
      </w:r>
      <w:proofErr w:type="spellStart"/>
      <w:r w:rsidR="00970141">
        <w:rPr>
          <w:b/>
        </w:rPr>
        <w:t>Frawlsalla</w:t>
      </w:r>
      <w:proofErr w:type="spellEnd"/>
      <w:r w:rsidR="00970141">
        <w:rPr>
          <w:b/>
        </w:rPr>
        <w:t xml:space="preserve"> </w:t>
      </w:r>
      <w:r w:rsidR="00D22C36">
        <w:rPr>
          <w:b/>
        </w:rPr>
        <w:t>events</w:t>
      </w:r>
      <w:r w:rsidR="00D22C36">
        <w:t xml:space="preserve"> </w:t>
      </w:r>
      <w:r w:rsidR="00EA0A14">
        <w:t xml:space="preserve">with an </w:t>
      </w:r>
      <w:r w:rsidR="00D22C36">
        <w:rPr>
          <w:b/>
        </w:rPr>
        <w:t>image-slider</w:t>
      </w:r>
      <w:r w:rsidR="00D22C36">
        <w:t xml:space="preserve"> using </w:t>
      </w:r>
      <w:proofErr w:type="spellStart"/>
      <w:r w:rsidR="00D22C36" w:rsidRPr="003F2202">
        <w:rPr>
          <w:b/>
        </w:rPr>
        <w:t>JQuery</w:t>
      </w:r>
      <w:proofErr w:type="spellEnd"/>
      <w:r w:rsidR="00D22C36">
        <w:rPr>
          <w:b/>
        </w:rPr>
        <w:t xml:space="preserve"> animation </w:t>
      </w:r>
      <w:r w:rsidR="00D22C36" w:rsidRPr="00937FB8">
        <w:rPr>
          <w:bCs/>
        </w:rPr>
        <w:t>effect</w:t>
      </w:r>
      <w:r w:rsidR="00D22C36">
        <w:t>.</w:t>
      </w:r>
    </w:p>
    <w:p w14:paraId="01A62E62" w14:textId="77777777" w:rsidR="00624BAD" w:rsidRDefault="00624BAD" w:rsidP="00624BAD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Screenshots</w:t>
      </w:r>
    </w:p>
    <w:p w14:paraId="1B137DAC" w14:textId="560BB434" w:rsidR="00624BAD" w:rsidRDefault="00624BAD" w:rsidP="00AF7655">
      <w:pPr>
        <w:pStyle w:val="ListParagraph"/>
        <w:spacing w:line="360" w:lineRule="auto"/>
        <w:ind w:firstLine="90"/>
        <w:jc w:val="both"/>
      </w:pPr>
      <w:r>
        <w:t xml:space="preserve">This page provides gameplay </w:t>
      </w:r>
      <w:r>
        <w:rPr>
          <w:b/>
        </w:rPr>
        <w:t>screenshots</w:t>
      </w:r>
      <w:r>
        <w:t xml:space="preserve"> of the game.</w:t>
      </w:r>
    </w:p>
    <w:p w14:paraId="2D8AB0D9" w14:textId="772B5A64" w:rsidR="005D6FA6" w:rsidRDefault="00624BAD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Events</w:t>
      </w:r>
    </w:p>
    <w:p w14:paraId="22547E1F" w14:textId="49C0CD96" w:rsidR="00624BAD" w:rsidRDefault="00624BAD" w:rsidP="00624BAD">
      <w:pPr>
        <w:pStyle w:val="ListParagraph"/>
        <w:spacing w:line="360" w:lineRule="auto"/>
        <w:ind w:left="567" w:firstLine="243"/>
        <w:jc w:val="both"/>
      </w:pPr>
      <w:r>
        <w:t xml:space="preserve">This page provides information of </w:t>
      </w:r>
      <w:r w:rsidRPr="00624BAD">
        <w:rPr>
          <w:b/>
          <w:bCs/>
        </w:rPr>
        <w:t>events</w:t>
      </w:r>
      <w:r>
        <w:t xml:space="preserve"> that are held by </w:t>
      </w:r>
      <w:proofErr w:type="spellStart"/>
      <w:r>
        <w:rPr>
          <w:b/>
          <w:bCs/>
        </w:rPr>
        <w:t>Frawlsalla</w:t>
      </w:r>
      <w:proofErr w:type="spellEnd"/>
      <w:r>
        <w:t xml:space="preserve">. Display the </w:t>
      </w:r>
      <w:r w:rsidRPr="00624BAD">
        <w:t>event</w:t>
      </w:r>
      <w:r w:rsidRPr="00624BAD">
        <w:rPr>
          <w:b/>
          <w:bCs/>
        </w:rPr>
        <w:t xml:space="preserve"> </w:t>
      </w:r>
      <w:r w:rsidR="00FC1A10">
        <w:rPr>
          <w:b/>
          <w:bCs/>
        </w:rPr>
        <w:t>title,</w:t>
      </w:r>
      <w:r>
        <w:rPr>
          <w:b/>
          <w:bCs/>
        </w:rPr>
        <w:t xml:space="preserve"> image</w:t>
      </w:r>
      <w:r w:rsidR="0035158C">
        <w:rPr>
          <w:b/>
          <w:bCs/>
        </w:rPr>
        <w:t>,</w:t>
      </w:r>
      <w:r>
        <w:t xml:space="preserve"> and </w:t>
      </w:r>
      <w:r w:rsidRPr="00624BAD">
        <w:rPr>
          <w:b/>
          <w:bCs/>
        </w:rPr>
        <w:t>description</w:t>
      </w:r>
      <w:r>
        <w:t xml:space="preserve"> so that </w:t>
      </w:r>
      <w:r w:rsidR="00240C72">
        <w:t>the</w:t>
      </w:r>
      <w:r>
        <w:t xml:space="preserve"> player</w:t>
      </w:r>
      <w:r w:rsidR="00240C72">
        <w:t>s</w:t>
      </w:r>
      <w:r>
        <w:t xml:space="preserve"> could read </w:t>
      </w:r>
      <w:proofErr w:type="gramStart"/>
      <w:r>
        <w:t>what’s</w:t>
      </w:r>
      <w:proofErr w:type="gramEnd"/>
      <w:r>
        <w:t xml:space="preserve"> the event is about.</w:t>
      </w:r>
    </w:p>
    <w:p w14:paraId="58F5A807" w14:textId="5E2727B6" w:rsidR="000E4703" w:rsidRDefault="00DB15EF" w:rsidP="000E470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Characters</w:t>
      </w:r>
    </w:p>
    <w:p w14:paraId="049BC3BF" w14:textId="2FEBF916" w:rsidR="005D7440" w:rsidRDefault="000E4703" w:rsidP="000E4703">
      <w:pPr>
        <w:pStyle w:val="ListParagraph"/>
        <w:spacing w:line="360" w:lineRule="auto"/>
        <w:ind w:left="567" w:firstLine="243"/>
        <w:jc w:val="both"/>
      </w:pPr>
      <w:r>
        <w:t xml:space="preserve">This page provides information of </w:t>
      </w:r>
      <w:r w:rsidR="00032791">
        <w:rPr>
          <w:b/>
          <w:bCs/>
        </w:rPr>
        <w:t xml:space="preserve">characters </w:t>
      </w:r>
      <w:r w:rsidR="006753BE">
        <w:t xml:space="preserve">available in </w:t>
      </w:r>
      <w:proofErr w:type="spellStart"/>
      <w:r>
        <w:rPr>
          <w:b/>
          <w:bCs/>
        </w:rPr>
        <w:t>Frawlsalla</w:t>
      </w:r>
      <w:proofErr w:type="spellEnd"/>
      <w:r>
        <w:t xml:space="preserve">. Display </w:t>
      </w:r>
      <w:r w:rsidR="005C5070">
        <w:t xml:space="preserve">the character’s image and </w:t>
      </w:r>
      <w:r w:rsidR="00EB7574">
        <w:t>name</w:t>
      </w:r>
      <w:r w:rsidR="00B27EF1">
        <w:t>.</w:t>
      </w:r>
    </w:p>
    <w:p w14:paraId="692A4463" w14:textId="77777777" w:rsidR="00826F79" w:rsidRDefault="00826F79" w:rsidP="00826F79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Play Now</w:t>
      </w:r>
    </w:p>
    <w:p w14:paraId="0CA676DA" w14:textId="2CED7191" w:rsidR="00826F79" w:rsidRDefault="00826F79" w:rsidP="005354B9">
      <w:pPr>
        <w:pStyle w:val="ListParagraph"/>
        <w:spacing w:line="360" w:lineRule="auto"/>
        <w:ind w:left="567" w:firstLine="283"/>
        <w:jc w:val="both"/>
      </w:pPr>
      <w:r>
        <w:t xml:space="preserve">This page provides a </w:t>
      </w:r>
      <w:r w:rsidRPr="003F2202">
        <w:rPr>
          <w:b/>
        </w:rPr>
        <w:t>registration</w:t>
      </w:r>
      <w:r>
        <w:t xml:space="preserve"> menu for the customer. Customer</w:t>
      </w:r>
      <w:r w:rsidRPr="003F2202">
        <w:t xml:space="preserve"> need</w:t>
      </w:r>
      <w:r>
        <w:t>s</w:t>
      </w:r>
      <w:r w:rsidRPr="003F2202">
        <w:t xml:space="preserve"> to submit some personal information such as </w:t>
      </w:r>
      <w:r w:rsidRPr="00EF5123">
        <w:rPr>
          <w:b/>
        </w:rPr>
        <w:t>name, email, password, gender</w:t>
      </w:r>
      <w:r>
        <w:rPr>
          <w:b/>
        </w:rPr>
        <w:t xml:space="preserve"> </w:t>
      </w:r>
      <w:r w:rsidRPr="003F2202">
        <w:t xml:space="preserve">and </w:t>
      </w:r>
      <w:r>
        <w:rPr>
          <w:b/>
        </w:rPr>
        <w:t>c</w:t>
      </w:r>
      <w:r w:rsidRPr="00EF5123">
        <w:rPr>
          <w:b/>
        </w:rPr>
        <w:t>ustomer must agree with</w:t>
      </w:r>
      <w:r w:rsidR="009A37D6">
        <w:rPr>
          <w:b/>
        </w:rPr>
        <w:t xml:space="preserve"> </w:t>
      </w:r>
      <w:r w:rsidR="009A37D6" w:rsidRPr="00EF5123">
        <w:rPr>
          <w:b/>
        </w:rPr>
        <w:t>terms and conditions</w:t>
      </w:r>
      <w:r w:rsidR="009A37D6" w:rsidRPr="003F2202">
        <w:t xml:space="preserve">. You are also asked to create </w:t>
      </w:r>
      <w:r w:rsidR="009A37D6" w:rsidRPr="003F2202">
        <w:rPr>
          <w:b/>
        </w:rPr>
        <w:t>5 kinds of form components</w:t>
      </w:r>
      <w:r w:rsidR="009A37D6">
        <w:t xml:space="preserve"> and </w:t>
      </w:r>
      <w:r w:rsidR="009A37D6" w:rsidRPr="003F2202">
        <w:rPr>
          <w:b/>
        </w:rPr>
        <w:t>5 kinds of validation</w:t>
      </w:r>
      <w:r w:rsidR="009A37D6">
        <w:t xml:space="preserve">. For validation, you must create it using </w:t>
      </w:r>
      <w:r w:rsidR="009A37D6" w:rsidRPr="00EF5123">
        <w:rPr>
          <w:b/>
        </w:rPr>
        <w:t>JavaScript</w:t>
      </w:r>
      <w:r w:rsidR="009A37D6">
        <w:rPr>
          <w:b/>
        </w:rPr>
        <w:t xml:space="preserve"> </w:t>
      </w:r>
      <w:r w:rsidR="009A37D6">
        <w:t xml:space="preserve">and </w:t>
      </w:r>
      <w:proofErr w:type="gramStart"/>
      <w:r w:rsidR="009A37D6">
        <w:rPr>
          <w:b/>
        </w:rPr>
        <w:t>don’t</w:t>
      </w:r>
      <w:proofErr w:type="gramEnd"/>
      <w:r w:rsidR="009A37D6">
        <w:rPr>
          <w:b/>
        </w:rPr>
        <w:t xml:space="preserve"> use regular expression</w:t>
      </w:r>
      <w:r w:rsidR="009A37D6">
        <w:t>.</w:t>
      </w:r>
    </w:p>
    <w:p w14:paraId="4CE34D8B" w14:textId="77777777" w:rsidR="00472483" w:rsidRPr="00755FA3" w:rsidRDefault="00472483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185AECFE" w14:textId="7777777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6F4F4583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</w:t>
      </w:r>
      <w:r w:rsidR="001D16D0">
        <w:rPr>
          <w:b/>
        </w:rPr>
        <w:t>C 2020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3E6C1BBF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0DBBF177" w14:textId="77777777" w:rsidR="005D651A" w:rsidRDefault="005D651A" w:rsidP="005D6FA6">
      <w:pPr>
        <w:spacing w:line="360" w:lineRule="auto"/>
        <w:jc w:val="both"/>
      </w:pPr>
    </w:p>
    <w:p w14:paraId="157FF231" w14:textId="66FCDD20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0FFB46CE" w14:textId="77777777" w:rsidR="005D6FA6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9B65890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3706BFF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80CCFF8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94A0B" w14:textId="77777777" w:rsidR="00992B4B" w:rsidRDefault="00992B4B" w:rsidP="00273E4A">
      <w:r>
        <w:separator/>
      </w:r>
    </w:p>
  </w:endnote>
  <w:endnote w:type="continuationSeparator" w:id="0">
    <w:p w14:paraId="3CB82CB8" w14:textId="77777777" w:rsidR="00992B4B" w:rsidRDefault="00992B4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55277" w14:textId="77777777" w:rsidR="00992B4B" w:rsidRDefault="00992B4B" w:rsidP="00273E4A">
      <w:r>
        <w:separator/>
      </w:r>
    </w:p>
  </w:footnote>
  <w:footnote w:type="continuationSeparator" w:id="0">
    <w:p w14:paraId="25421FF4" w14:textId="77777777" w:rsidR="00992B4B" w:rsidRDefault="00992B4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9EAF34B" w:rsidR="005D0782" w:rsidRPr="00F42899" w:rsidRDefault="005725A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F9733E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7D5252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16"/>
  </w:num>
  <w:num w:numId="6">
    <w:abstractNumId w:val="14"/>
  </w:num>
  <w:num w:numId="7">
    <w:abstractNumId w:val="17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9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219F1"/>
    <w:rsid w:val="00027D8B"/>
    <w:rsid w:val="00032791"/>
    <w:rsid w:val="00051154"/>
    <w:rsid w:val="00060C07"/>
    <w:rsid w:val="00072DE7"/>
    <w:rsid w:val="000732DF"/>
    <w:rsid w:val="000857CA"/>
    <w:rsid w:val="000A0C90"/>
    <w:rsid w:val="000A23D8"/>
    <w:rsid w:val="000A3F41"/>
    <w:rsid w:val="000B69D0"/>
    <w:rsid w:val="000C0750"/>
    <w:rsid w:val="000C3015"/>
    <w:rsid w:val="000E4703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A2E"/>
    <w:rsid w:val="001C7F83"/>
    <w:rsid w:val="001D16D0"/>
    <w:rsid w:val="001D4810"/>
    <w:rsid w:val="001E4042"/>
    <w:rsid w:val="001E53FA"/>
    <w:rsid w:val="001E637E"/>
    <w:rsid w:val="001E7ABE"/>
    <w:rsid w:val="001F16C2"/>
    <w:rsid w:val="001F64B6"/>
    <w:rsid w:val="002234C6"/>
    <w:rsid w:val="00224780"/>
    <w:rsid w:val="00235C36"/>
    <w:rsid w:val="002376FA"/>
    <w:rsid w:val="00240C72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0D"/>
    <w:rsid w:val="002C3AC5"/>
    <w:rsid w:val="002C6899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32E6"/>
    <w:rsid w:val="003439D3"/>
    <w:rsid w:val="0035158C"/>
    <w:rsid w:val="0036420F"/>
    <w:rsid w:val="0036669F"/>
    <w:rsid w:val="00366844"/>
    <w:rsid w:val="00372F64"/>
    <w:rsid w:val="0037553B"/>
    <w:rsid w:val="00377DD6"/>
    <w:rsid w:val="0038376D"/>
    <w:rsid w:val="00384C7B"/>
    <w:rsid w:val="00386054"/>
    <w:rsid w:val="00387D06"/>
    <w:rsid w:val="003A1788"/>
    <w:rsid w:val="003B1D05"/>
    <w:rsid w:val="003B27CC"/>
    <w:rsid w:val="003B3561"/>
    <w:rsid w:val="003B5F77"/>
    <w:rsid w:val="003C0A29"/>
    <w:rsid w:val="003C1CE6"/>
    <w:rsid w:val="003D4371"/>
    <w:rsid w:val="003D7084"/>
    <w:rsid w:val="003F2202"/>
    <w:rsid w:val="003F71D2"/>
    <w:rsid w:val="004074A1"/>
    <w:rsid w:val="0041501F"/>
    <w:rsid w:val="00415815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C32E8"/>
    <w:rsid w:val="004D176C"/>
    <w:rsid w:val="004E7352"/>
    <w:rsid w:val="00504508"/>
    <w:rsid w:val="0051269B"/>
    <w:rsid w:val="00520E03"/>
    <w:rsid w:val="005314B7"/>
    <w:rsid w:val="005354B9"/>
    <w:rsid w:val="00535DA7"/>
    <w:rsid w:val="00541323"/>
    <w:rsid w:val="005447D7"/>
    <w:rsid w:val="0055410B"/>
    <w:rsid w:val="00556E41"/>
    <w:rsid w:val="00571B72"/>
    <w:rsid w:val="005725A0"/>
    <w:rsid w:val="00575058"/>
    <w:rsid w:val="0058113D"/>
    <w:rsid w:val="00582417"/>
    <w:rsid w:val="00582E4C"/>
    <w:rsid w:val="005A072D"/>
    <w:rsid w:val="005A2179"/>
    <w:rsid w:val="005A32DD"/>
    <w:rsid w:val="005A7BB6"/>
    <w:rsid w:val="005A7CF1"/>
    <w:rsid w:val="005B07D4"/>
    <w:rsid w:val="005B3392"/>
    <w:rsid w:val="005B66A9"/>
    <w:rsid w:val="005C156C"/>
    <w:rsid w:val="005C19B6"/>
    <w:rsid w:val="005C5070"/>
    <w:rsid w:val="005D0782"/>
    <w:rsid w:val="005D651A"/>
    <w:rsid w:val="005D6FA6"/>
    <w:rsid w:val="005D7440"/>
    <w:rsid w:val="005E252C"/>
    <w:rsid w:val="005F47E6"/>
    <w:rsid w:val="005F794B"/>
    <w:rsid w:val="0060201C"/>
    <w:rsid w:val="0060486C"/>
    <w:rsid w:val="00611458"/>
    <w:rsid w:val="00622859"/>
    <w:rsid w:val="00622CA8"/>
    <w:rsid w:val="00624BAD"/>
    <w:rsid w:val="00635EE5"/>
    <w:rsid w:val="00643F75"/>
    <w:rsid w:val="00664137"/>
    <w:rsid w:val="0067443D"/>
    <w:rsid w:val="006753BE"/>
    <w:rsid w:val="006764E9"/>
    <w:rsid w:val="00684E2D"/>
    <w:rsid w:val="006B78E2"/>
    <w:rsid w:val="006D36BC"/>
    <w:rsid w:val="006E0D36"/>
    <w:rsid w:val="006F4D80"/>
    <w:rsid w:val="00701ECA"/>
    <w:rsid w:val="007104EA"/>
    <w:rsid w:val="007156D2"/>
    <w:rsid w:val="00720962"/>
    <w:rsid w:val="0072245D"/>
    <w:rsid w:val="00737595"/>
    <w:rsid w:val="00742525"/>
    <w:rsid w:val="00755FA3"/>
    <w:rsid w:val="007834BE"/>
    <w:rsid w:val="00787247"/>
    <w:rsid w:val="007A260E"/>
    <w:rsid w:val="007A33B1"/>
    <w:rsid w:val="007A3421"/>
    <w:rsid w:val="007B2D7E"/>
    <w:rsid w:val="007B5A6A"/>
    <w:rsid w:val="007C1C37"/>
    <w:rsid w:val="007E0EE7"/>
    <w:rsid w:val="008037DF"/>
    <w:rsid w:val="00810737"/>
    <w:rsid w:val="00811C48"/>
    <w:rsid w:val="00821B27"/>
    <w:rsid w:val="00824E9B"/>
    <w:rsid w:val="00826F79"/>
    <w:rsid w:val="00833BEE"/>
    <w:rsid w:val="0083459F"/>
    <w:rsid w:val="0083780E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8E730D"/>
    <w:rsid w:val="00900278"/>
    <w:rsid w:val="009010C1"/>
    <w:rsid w:val="00901E25"/>
    <w:rsid w:val="0090372F"/>
    <w:rsid w:val="00906B9B"/>
    <w:rsid w:val="00927523"/>
    <w:rsid w:val="00927D0B"/>
    <w:rsid w:val="00932B6E"/>
    <w:rsid w:val="0093677F"/>
    <w:rsid w:val="00937B93"/>
    <w:rsid w:val="00937FB8"/>
    <w:rsid w:val="009448E8"/>
    <w:rsid w:val="00944ADA"/>
    <w:rsid w:val="009568C5"/>
    <w:rsid w:val="00961A2D"/>
    <w:rsid w:val="00970141"/>
    <w:rsid w:val="0097243E"/>
    <w:rsid w:val="00973849"/>
    <w:rsid w:val="009832E4"/>
    <w:rsid w:val="00992B4B"/>
    <w:rsid w:val="009A2464"/>
    <w:rsid w:val="009A3737"/>
    <w:rsid w:val="009A37D6"/>
    <w:rsid w:val="009C7801"/>
    <w:rsid w:val="009C7F42"/>
    <w:rsid w:val="009E29D9"/>
    <w:rsid w:val="00A07A68"/>
    <w:rsid w:val="00A1473C"/>
    <w:rsid w:val="00A171E6"/>
    <w:rsid w:val="00A22DBA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68E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7655"/>
    <w:rsid w:val="00B04C4C"/>
    <w:rsid w:val="00B17677"/>
    <w:rsid w:val="00B17AD5"/>
    <w:rsid w:val="00B2101B"/>
    <w:rsid w:val="00B212C7"/>
    <w:rsid w:val="00B25A20"/>
    <w:rsid w:val="00B27A8F"/>
    <w:rsid w:val="00B27EF1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B7581"/>
    <w:rsid w:val="00BC6DE8"/>
    <w:rsid w:val="00BE0705"/>
    <w:rsid w:val="00BF2997"/>
    <w:rsid w:val="00BF7C45"/>
    <w:rsid w:val="00C25520"/>
    <w:rsid w:val="00C25F66"/>
    <w:rsid w:val="00C26E39"/>
    <w:rsid w:val="00C44051"/>
    <w:rsid w:val="00C503E4"/>
    <w:rsid w:val="00C50FB5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06EF4"/>
    <w:rsid w:val="00D22C36"/>
    <w:rsid w:val="00D22C95"/>
    <w:rsid w:val="00D2509A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B15EF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4323"/>
    <w:rsid w:val="00E660C4"/>
    <w:rsid w:val="00E83F0C"/>
    <w:rsid w:val="00EA0A14"/>
    <w:rsid w:val="00EB5190"/>
    <w:rsid w:val="00EB7574"/>
    <w:rsid w:val="00ED0B0D"/>
    <w:rsid w:val="00ED5890"/>
    <w:rsid w:val="00ED7EE6"/>
    <w:rsid w:val="00EE53EA"/>
    <w:rsid w:val="00EF17AC"/>
    <w:rsid w:val="00EF5123"/>
    <w:rsid w:val="00F2008B"/>
    <w:rsid w:val="00F22A92"/>
    <w:rsid w:val="00F2595B"/>
    <w:rsid w:val="00F27EB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C1A10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29</TotalTime>
  <Pages>5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78</cp:revision>
  <dcterms:created xsi:type="dcterms:W3CDTF">2020-11-24T18:03:00Z</dcterms:created>
  <dcterms:modified xsi:type="dcterms:W3CDTF">2021-02-03T12:23:00Z</dcterms:modified>
</cp:coreProperties>
</file>